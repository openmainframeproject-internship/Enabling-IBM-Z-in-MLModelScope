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Completed the script to identify tensors within protobuf frozen graph.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Working on to byte swap the tensors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Ensure tensorflow agent is able to do inferencing for the DNN Models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24</w:t>
    </w:r>
    <w:r>
      <w:rPr>
        <w:i/>
        <w:sz w:val="24"/>
        <w:szCs w:val="24"/>
      </w:rPr>
      <w:t>/07/20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131445</wp:posOffset>
              </wp:positionV>
              <wp:extent cx="6737985" cy="13335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7400" cy="648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7pt,10.1pt" to="516.75pt,10.5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57</TotalTime>
  <Application>LibreOffice/5.1.6.2$Linux_X86_64 LibreOffice_project/10m0$Build-2</Application>
  <Pages>1</Pages>
  <Words>90</Words>
  <Characters>471</Characters>
  <CharactersWithSpaces>544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2020-10-08T03:54:35Z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