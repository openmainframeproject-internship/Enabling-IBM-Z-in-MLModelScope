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Completed: Ensure tensorflow agent is able to do inferencing for the DNN Models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Test the script to byte swap tensors in Tensorflow frozen model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Test DNN model inferencing with MXNet agent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Test DNN model inferencing with tensorflow agent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14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8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138430</wp:posOffset>
              </wp:positionV>
              <wp:extent cx="6738620" cy="1397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812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10.65pt" to="516.75pt,11.0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63</TotalTime>
  <Application>LibreOffice/5.1.6.2$Linux_X86_64 LibreOffice_project/10m0$Build-2</Application>
  <Pages>1</Pages>
  <Words>100</Words>
  <Characters>524</Characters>
  <CharactersWithSpaces>605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2020-10-08T04:02:22Z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