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Tested that the byte swapping script is working for tensorflow frozen graph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Test DNN model inferencing with MXNet agent and found errors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Resolve errors in MXNet model inferencing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21</w:t>
    </w:r>
    <w:r>
      <w:rPr>
        <w:i/>
        <w:sz w:val="24"/>
        <w:szCs w:val="24"/>
      </w:rPr>
      <w:t>/08/20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71</TotalTime>
  <Application>LibreOffice/5.1.6.2$Linux_X86_64 LibreOffice_project/10m0$Build-2</Application>
  <Pages>1</Pages>
  <Words>89</Words>
  <Characters>475</Characters>
  <CharactersWithSpaces>547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2020-10-08T04:13:45Z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