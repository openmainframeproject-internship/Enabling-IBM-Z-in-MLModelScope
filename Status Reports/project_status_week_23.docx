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Creating project presentation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Doing system configuration for running the agents and shooting project video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Create project presentation and video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30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9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62</TotalTime>
  <Application>LibreOffice/5.1.6.2$Linux_X86_64 LibreOffice_project/10m0$Build-2</Application>
  <Pages>1</Pages>
  <Words>80</Words>
  <Characters>450</Characters>
  <CharactersWithSpaces>513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2020-10-08T04:22:08Z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