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Identified the reason tensorflow is failing is due to little-endian byte order of tensor_content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for the DNN Models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</w:t>
    </w:r>
    <w:r>
      <w:rPr>
        <w:i/>
        <w:sz w:val="24"/>
        <w:szCs w:val="24"/>
      </w:rPr>
      <w:t>0/07/20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131445</wp:posOffset>
              </wp:positionV>
              <wp:extent cx="6737985" cy="1333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40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pt,10.1pt" to="516.75pt,10.5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54</TotalTime>
  <Application>LibreOffice/5.1.6.2$Linux_X86_64 LibreOffice_project/10m0$Build-2</Application>
  <Pages>1</Pages>
  <Words>86</Words>
  <Characters>463</Characters>
  <CharactersWithSpaces>534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2020-10-08T03:53:49Z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