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Completed: Tensorflow agent is able to do inferencing on Z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Ensure tensorflow agent is able to do inferencing on Z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25</w:t>
    </w:r>
    <w:r>
      <w:rPr>
        <w:i/>
        <w:sz w:val="24"/>
        <w:szCs w:val="24"/>
      </w:rPr>
      <w:t>/0</w:t>
    </w:r>
    <w:r>
      <w:rPr>
        <w:i/>
        <w:sz w:val="24"/>
        <w:szCs w:val="24"/>
      </w:rPr>
      <w:t>9</w:t>
    </w:r>
    <w:r>
      <w:rPr>
        <w:i/>
        <w:sz w:val="24"/>
        <w:szCs w:val="24"/>
      </w:rPr>
      <w:t>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152400</wp:posOffset>
              </wp:positionV>
              <wp:extent cx="6739890" cy="1524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9200" cy="57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11.75pt" to="516.8pt,12.1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Helvetica" w:hAnsi="Helvetic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Helvetica" w:hAnsi="Helvetica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Helvetica" w:hAnsi="Helvetica"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61</TotalTime>
  <Application>LibreOffice/5.1.6.2$Linux_X86_64 LibreOffice_project/10m0$Build-2</Application>
  <Pages>1</Pages>
  <Words>80</Words>
  <Characters>417</Characters>
  <CharactersWithSpaces>482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2020-10-08T04:21:03Z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