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Found out that MXNet error is because the model parameters are in little endian because they were created through memory dump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errors in MXNet model loading on Z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28</w:t>
    </w:r>
    <w:r>
      <w:rPr>
        <w:i/>
        <w:sz w:val="24"/>
        <w:szCs w:val="24"/>
      </w:rPr>
      <w:t>/08/20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72</TotalTime>
  <Application>LibreOffice/5.1.6.2$Linux_X86_64 LibreOffice_project/10m0$Build-2</Application>
  <Pages>1</Pages>
  <Words>89</Words>
  <Characters>463</Characters>
  <CharactersWithSpaces>537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2020-10-08T04:14:58Z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