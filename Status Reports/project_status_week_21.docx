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Completed: Tested the fixes for MXNet. Now loading of model parameters in MXNet is working on Z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Setup Jaeger for Tensorflow agent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Make loading of model parameters in MXNet possible on Z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Ensure tensorflow agent is able to do inferencing on Z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18</w:t>
    </w:r>
    <w:r>
      <w:rPr>
        <w:i/>
        <w:sz w:val="24"/>
        <w:szCs w:val="24"/>
      </w:rPr>
      <w:t>/0</w:t>
    </w:r>
    <w:r>
      <w:rPr>
        <w:i/>
        <w:sz w:val="24"/>
        <w:szCs w:val="24"/>
      </w:rPr>
      <w:t>9</w:t>
    </w:r>
    <w:r>
      <w:rPr>
        <w:i/>
        <w:sz w:val="24"/>
        <w:szCs w:val="24"/>
      </w:rPr>
      <w:t>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152400</wp:posOffset>
              </wp:positionV>
              <wp:extent cx="6739890" cy="1524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9200" cy="57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11.75pt" to="516.8pt,12.1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Helvetica" w:hAnsi="Helvetic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Helvetica" w:hAnsi="Helvetica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Helvetica" w:hAnsi="Helvetica"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63</TotalTime>
  <Application>LibreOffice/5.1.6.2$Linux_X86_64 LibreOffice_project/10m0$Build-2</Application>
  <Pages>1</Pages>
  <Words>104</Words>
  <Characters>524</Characters>
  <CharactersWithSpaces>609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2020-10-08T04:19:31Z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