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Working on to fix MXNet to export and load models in .npz format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Resolve errors in MXNet model loading on Z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4</w:t>
    </w:r>
    <w:r>
      <w:rPr>
        <w:i/>
        <w:sz w:val="24"/>
        <w:szCs w:val="24"/>
      </w:rPr>
      <w:t>/0</w:t>
    </w:r>
    <w:r>
      <w:rPr>
        <w:i/>
        <w:sz w:val="24"/>
        <w:szCs w:val="24"/>
      </w:rPr>
      <w:t>9</w:t>
    </w:r>
    <w:r>
      <w:rPr>
        <w:i/>
        <w:sz w:val="24"/>
        <w:szCs w:val="24"/>
      </w:rPr>
      <w:t>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Helvetica" w:hAnsi="Helvetic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Helvetica" w:hAnsi="Helvetica"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Helvetica" w:hAnsi="Helvetica"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72</TotalTime>
  <Application>LibreOffice/5.1.6.2$Linux_X86_64 LibreOffice_project/10m0$Build-2</Application>
  <Pages>1</Pages>
  <Words>81</Words>
  <Characters>409</Characters>
  <CharactersWithSpaces>475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2020-10-08T04:15:35Z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