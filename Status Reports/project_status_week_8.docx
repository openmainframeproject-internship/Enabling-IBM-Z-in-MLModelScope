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="0" w:after="240"/>
        <w:ind w:left="270" w:right="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Priyanshu Khandelwal</w:t>
      </w:r>
    </w:p>
    <w:p>
      <w:pPr>
        <w:pStyle w:val="NormalWeb"/>
        <w:tabs>
          <w:tab w:val="left" w:pos="360" w:leader="none"/>
        </w:tabs>
        <w:spacing w:before="0" w:after="0"/>
        <w:ind w:left="0" w:right="0"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="0" w:after="240"/>
        <w:ind w:left="270" w:right="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Completed documenting the statement of work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Completed documenting the architecture and design of the project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Studied the codebase for ONNX Runtime, Tensorflow agent, MXNet agent and their corresponding Go bindings to figure out how to develop ONNX agent and Go bindings for ONNX agent.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Resolved the following runtime error in tensorflow</w:t>
      </w:r>
    </w:p>
    <w:p>
      <w:pPr>
        <w:pStyle w:val="NormalWeb"/>
        <w:numPr>
          <w:ilvl w:val="1"/>
          <w:numId w:val="2"/>
        </w:numPr>
        <w:tabs>
          <w:tab w:val="left" w:pos="360" w:leader="none"/>
        </w:tabs>
        <w:spacing w:lineRule="auto" w:line="240" w:before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github.com/rai-project/tensorflow/vendor/github.com/alangpierce/go-forceexport.FindFuncWithName(0x2b8ba66, 0x3d, 0x0, 0x0, 0xc00031bf98)</w:t>
      </w:r>
    </w:p>
    <w:p>
      <w:pPr>
        <w:pStyle w:val="ListParagraph"/>
        <w:spacing w:lineRule="auto" w:line="240" w:before="0" w:after="0"/>
        <w:ind w:left="360" w:right="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="0" w:after="240"/>
        <w:ind w:left="270" w:right="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="0" w:after="0"/>
        <w:rPr/>
      </w:pPr>
      <w:r>
        <w:rPr>
          <w:rFonts w:cs="Helvetica" w:ascii="Helvetica" w:hAnsi="Helvetica"/>
          <w:i/>
          <w:color w:val="000000"/>
        </w:rPr>
        <w:t>Completed: Work on documenting the design, architecture for the project – Priyanshu Khandelwal – 19 June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In Progress: Resolve runtime errors in Tensorflow and MXNet agents – 24 July</w:t>
      </w:r>
    </w:p>
    <w:p>
      <w:pPr>
        <w:pStyle w:val="NormalWeb"/>
        <w:tabs>
          <w:tab w:val="left" w:pos="360" w:leader="none"/>
        </w:tabs>
        <w:spacing w:before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="0" w:after="240"/>
        <w:ind w:left="270" w:right="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="0" w:after="0"/>
        <w:rPr/>
      </w:pPr>
      <w:r>
        <w:rPr>
          <w:rFonts w:cs="Helvetica" w:ascii="Helvetica" w:hAnsi="Helvetica"/>
          <w:i/>
          <w:color w:val="000000"/>
        </w:rPr>
        <w:t>Runtime error in Tensorflow agent – Priyanshu Khandelwal</w:t>
      </w:r>
    </w:p>
    <w:p>
      <w:pPr>
        <w:pStyle w:val="NormalWeb"/>
        <w:numPr>
          <w:ilvl w:val="1"/>
          <w:numId w:val="2"/>
        </w:numPr>
        <w:tabs>
          <w:tab w:val="left" w:pos="360" w:leader="none"/>
        </w:tabs>
        <w:spacing w:before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Error: unable to create tensorflow model graph: Invalid value in tensor used for shape: -385679360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="0" w:after="0"/>
        <w:rPr/>
      </w:pPr>
      <w:r>
        <w:rPr>
          <w:rFonts w:cs="Helvetica" w:ascii="Helvetica" w:hAnsi="Helvetica"/>
          <w:i/>
          <w:color w:val="000000"/>
        </w:rPr>
        <w:t>Runtime errors in MXNet agent – Priyanshu Khandelwal</w:t>
      </w:r>
    </w:p>
    <w:p>
      <w:pPr>
        <w:pStyle w:val="NormalWeb"/>
        <w:numPr>
          <w:ilvl w:val="1"/>
          <w:numId w:val="2"/>
        </w:numPr>
        <w:tabs>
          <w:tab w:val="left" w:pos="360" w:leader="none"/>
        </w:tabs>
        <w:spacing w:before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Version 1.5.0, 1.6.0 - error in mxnet :: [16:42:17] include/mxnet/./tuple.h:354: Check failed: ndim &gt;= -1 (-906324999 vs. -1) : ndim cannot be less than -1, received -906324999</w:t>
      </w:r>
    </w:p>
    <w:p>
      <w:pPr>
        <w:pStyle w:val="NormalWeb"/>
        <w:numPr>
          <w:ilvl w:val="1"/>
          <w:numId w:val="2"/>
        </w:numPr>
        <w:tabs>
          <w:tab w:val="left" w:pos="360" w:leader="none"/>
        </w:tabs>
        <w:spacing w:before="0" w:after="0"/>
        <w:rPr/>
      </w:pPr>
      <w:r>
        <w:rPr>
          <w:rFonts w:cs="Helvetica" w:ascii="Helvetica" w:hAnsi="Helvetica"/>
          <w:i/>
          <w:color w:val="000000"/>
        </w:rPr>
        <w:t xml:space="preserve">Version 1.3.0-1.4.0 - error in mxnet :: [13:49:28] /root/mxnet-1.3.0/mxnet/3rdparty/dmlc-core/include/dmlc/memory_io.h:34: Check failed: curr_ptr_ + size &lt;= buffer_size_ </w:t>
      </w:r>
    </w:p>
    <w:sectPr>
      <w:headerReference w:type="default" r:id="rId2"/>
      <w:footerReference w:type="default" r:id="rId3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2018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Enabling IBM Z in MLModelModelScope</w:t>
    </w:r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 xml:space="preserve">Date: </w:t>
    </w:r>
    <w:r>
      <w:rPr>
        <w:i/>
        <w:sz w:val="24"/>
        <w:szCs w:val="24"/>
      </w:rPr>
      <w:t>19</w:t>
    </w:r>
    <w:r>
      <w:rPr>
        <w:i/>
        <w:sz w:val="24"/>
        <w:szCs w:val="24"/>
      </w:rPr>
      <w:t>/06/20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18415" distB="28575" distL="133350" distR="142875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143510</wp:posOffset>
              </wp:positionV>
              <wp:extent cx="6739890" cy="7620"/>
              <wp:effectExtent l="0" t="0" r="0" b="0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9200" cy="6840"/>
                      </a:xfrm>
                      <a:prstGeom prst="line">
                        <a:avLst/>
                      </a:prstGeom>
                      <a:ln w="31680">
                        <a:solidFill>
                          <a:srgbClr val="2e75b6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8pt,11.05pt" to="516.8pt,11.55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Helvetica" w:hAnsi="Helvetica"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Helvetica" w:hAnsi="Helvetica"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Helvetica" w:hAnsi="Helvetica"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Helvetica" w:hAnsi="Helvetica"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Helvetica" w:hAnsi="Helvetica" w:cs="Symbol"/>
    </w:rPr>
  </w:style>
  <w:style w:type="character" w:styleId="ListLabel59">
    <w:name w:val="ListLabel 59"/>
    <w:qFormat/>
    <w:rPr>
      <w:rFonts w:ascii="Helvetica" w:hAnsi="Helvetica"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Helvetica" w:hAnsi="Helvetica" w:cs="Symbol"/>
    </w:rPr>
  </w:style>
  <w:style w:type="character" w:styleId="ListLabel68">
    <w:name w:val="ListLabel 68"/>
    <w:qFormat/>
    <w:rPr>
      <w:rFonts w:ascii="Helvetica" w:hAnsi="Helvetica"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70</TotalTime>
  <Application>LibreOffice/5.1.6.2$Linux_X86_64 LibreOffice_project/10m0$Build-2</Application>
  <Pages>1</Pages>
  <Words>224</Words>
  <Characters>1386</Characters>
  <CharactersWithSpaces>1580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en-IN</dc:language>
  <cp:lastModifiedBy/>
  <dcterms:modified xsi:type="dcterms:W3CDTF">2020-10-08T03:53:03Z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