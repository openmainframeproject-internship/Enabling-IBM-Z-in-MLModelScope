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In Progress: Resolve runtime errors in Tensorflow and MXNet agents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In Progress: Resolve runtime errors in Tensorflow and MXNet agents – 24 July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26</w:t>
    </w:r>
    <w:r>
      <w:rPr>
        <w:i/>
        <w:sz w:val="24"/>
        <w:szCs w:val="24"/>
      </w:rPr>
      <w:t>/06/20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40</TotalTime>
  <Application>LibreOffice/5.1.6.2$Linux_X86_64 LibreOffice_project/10m0$Build-2</Application>
  <Pages>1</Pages>
  <Words>82</Words>
  <Characters>444</Characters>
  <CharactersWithSpaces>512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2020-10-08T03:53:16Z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